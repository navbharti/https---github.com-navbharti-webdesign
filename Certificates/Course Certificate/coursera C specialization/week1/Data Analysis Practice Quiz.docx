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10E37" w14:textId="77777777" w:rsidR="00045256" w:rsidRPr="00045256" w:rsidRDefault="00045256" w:rsidP="00045256">
      <w:pPr>
        <w:pStyle w:val="ListParagraph"/>
        <w:numPr>
          <w:ilvl w:val="0"/>
          <w:numId w:val="1"/>
        </w:numPr>
        <w:shd w:val="clear" w:color="auto" w:fill="FFFFFF"/>
        <w:spacing w:after="300" w:line="315" w:lineRule="atLeast"/>
        <w:rPr>
          <w:rFonts w:ascii="Arial" w:hAnsi="Arial" w:cs="Arial"/>
          <w:color w:val="333333"/>
          <w:sz w:val="21"/>
          <w:szCs w:val="21"/>
          <w:lang w:eastAsia="en-GB"/>
        </w:rPr>
      </w:pPr>
      <w:r w:rsidRPr="00045256">
        <w:rPr>
          <w:rFonts w:ascii="Arial" w:hAnsi="Arial" w:cs="Arial"/>
          <w:color w:val="333333"/>
          <w:sz w:val="21"/>
          <w:szCs w:val="21"/>
          <w:lang w:eastAsia="en-GB"/>
        </w:rPr>
        <w:t xml:space="preserve">Which of the following data sets has a SMALLER standard </w:t>
      </w:r>
      <w:proofErr w:type="gramStart"/>
      <w:r w:rsidRPr="00045256">
        <w:rPr>
          <w:rFonts w:ascii="Arial" w:hAnsi="Arial" w:cs="Arial"/>
          <w:color w:val="333333"/>
          <w:sz w:val="21"/>
          <w:szCs w:val="21"/>
          <w:lang w:eastAsia="en-GB"/>
        </w:rPr>
        <w:t>deviation:</w:t>
      </w:r>
      <w:proofErr w:type="gramEnd"/>
    </w:p>
    <w:p w14:paraId="31BB511D" w14:textId="77777777" w:rsidR="00045256" w:rsidRPr="00045256" w:rsidRDefault="00045256" w:rsidP="00045256">
      <w:pPr>
        <w:rPr>
          <w:rFonts w:ascii="Times New Roman" w:eastAsia="Times New Roman" w:hAnsi="Times New Roman" w:cs="Times New Roman"/>
          <w:lang w:eastAsia="en-GB"/>
        </w:rPr>
      </w:pPr>
    </w:p>
    <w:p w14:paraId="2B06E1A2" w14:textId="3FDA6342" w:rsidR="009273DC" w:rsidRDefault="00045256">
      <w:r>
        <w:t>Data Set 1</w:t>
      </w:r>
    </w:p>
    <w:p w14:paraId="7A23860C" w14:textId="77777777" w:rsidR="00045256" w:rsidRDefault="00045256"/>
    <w:p w14:paraId="61102DDC" w14:textId="77777777" w:rsidR="00045256" w:rsidRPr="00045256" w:rsidRDefault="00045256" w:rsidP="00045256">
      <w:pPr>
        <w:pStyle w:val="ListParagraph"/>
        <w:numPr>
          <w:ilvl w:val="0"/>
          <w:numId w:val="1"/>
        </w:numPr>
        <w:shd w:val="clear" w:color="auto" w:fill="FFFFFF"/>
        <w:spacing w:after="300" w:line="315" w:lineRule="atLeast"/>
        <w:rPr>
          <w:rFonts w:ascii="Arial" w:hAnsi="Arial" w:cs="Arial"/>
          <w:color w:val="333333"/>
          <w:sz w:val="21"/>
          <w:szCs w:val="21"/>
          <w:lang w:eastAsia="en-GB"/>
        </w:rPr>
      </w:pPr>
      <w:r w:rsidRPr="00045256">
        <w:rPr>
          <w:rFonts w:ascii="Arial" w:hAnsi="Arial" w:cs="Arial"/>
          <w:color w:val="333333"/>
          <w:sz w:val="21"/>
          <w:szCs w:val="21"/>
          <w:lang w:eastAsia="en-GB"/>
        </w:rPr>
        <w:t xml:space="preserve">The histogram below shows the weights of </w:t>
      </w:r>
      <w:proofErr w:type="spellStart"/>
      <w:r w:rsidRPr="00045256">
        <w:rPr>
          <w:rFonts w:ascii="Arial" w:hAnsi="Arial" w:cs="Arial"/>
          <w:color w:val="333333"/>
          <w:sz w:val="21"/>
          <w:szCs w:val="21"/>
          <w:lang w:eastAsia="en-GB"/>
        </w:rPr>
        <w:t>Pikka</w:t>
      </w:r>
      <w:proofErr w:type="spellEnd"/>
      <w:r w:rsidRPr="00045256">
        <w:rPr>
          <w:rFonts w:ascii="Arial" w:hAnsi="Arial" w:cs="Arial"/>
          <w:color w:val="333333"/>
          <w:sz w:val="21"/>
          <w:szCs w:val="21"/>
          <w:lang w:eastAsia="en-GB"/>
        </w:rPr>
        <w:t xml:space="preserve"> Birds and Perfectly Normal Beasts.</w:t>
      </w:r>
    </w:p>
    <w:p w14:paraId="44BC4523" w14:textId="77777777" w:rsidR="00045256" w:rsidRPr="00045256" w:rsidRDefault="00045256" w:rsidP="00045256">
      <w:pPr>
        <w:rPr>
          <w:rFonts w:ascii="Times New Roman" w:eastAsia="Times New Roman" w:hAnsi="Times New Roman" w:cs="Times New Roman"/>
          <w:lang w:eastAsia="en-GB"/>
        </w:rPr>
      </w:pPr>
    </w:p>
    <w:p w14:paraId="381EC035" w14:textId="1072B07F" w:rsidR="00045256" w:rsidRDefault="00045256">
      <w:r>
        <w:t xml:space="preserve">The data set includes fewer weights for </w:t>
      </w:r>
      <w:proofErr w:type="spellStart"/>
      <w:r>
        <w:t>Pikka</w:t>
      </w:r>
      <w:proofErr w:type="spellEnd"/>
      <w:r>
        <w:t xml:space="preserve"> Birds than for Perfectly Normal </w:t>
      </w:r>
      <w:proofErr w:type="spellStart"/>
      <w:r>
        <w:t>Beassts</w:t>
      </w:r>
      <w:proofErr w:type="spellEnd"/>
    </w:p>
    <w:p w14:paraId="05B51EFE" w14:textId="77777777" w:rsidR="00045256" w:rsidRDefault="00045256"/>
    <w:p w14:paraId="0925A2F0" w14:textId="77777777" w:rsidR="00045256" w:rsidRPr="00045256" w:rsidRDefault="00045256" w:rsidP="00045256">
      <w:pPr>
        <w:pStyle w:val="ListParagraph"/>
        <w:numPr>
          <w:ilvl w:val="0"/>
          <w:numId w:val="1"/>
        </w:numPr>
        <w:spacing w:after="100" w:afterAutospacing="1" w:line="315" w:lineRule="atLeast"/>
        <w:rPr>
          <w:rFonts w:ascii="Arial" w:hAnsi="Arial" w:cs="Arial"/>
          <w:sz w:val="21"/>
          <w:szCs w:val="21"/>
          <w:lang w:eastAsia="en-GB"/>
        </w:rPr>
      </w:pPr>
      <w:r w:rsidRPr="00045256">
        <w:rPr>
          <w:rFonts w:ascii="Arial" w:hAnsi="Arial" w:cs="Arial"/>
          <w:sz w:val="21"/>
          <w:szCs w:val="21"/>
          <w:lang w:eastAsia="en-GB"/>
        </w:rPr>
        <w:t>The ACTUAL temperature at any given moment is</w:t>
      </w:r>
    </w:p>
    <w:p w14:paraId="0A391F4E" w14:textId="5AFDE14B" w:rsidR="00045256" w:rsidRDefault="0004525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Continuous</w:t>
      </w:r>
    </w:p>
    <w:p w14:paraId="4C72A23E" w14:textId="77777777" w:rsidR="00045256" w:rsidRDefault="00045256">
      <w:pPr>
        <w:rPr>
          <w:rFonts w:ascii="Times New Roman" w:eastAsia="Times New Roman" w:hAnsi="Times New Roman" w:cs="Times New Roman"/>
          <w:lang w:eastAsia="en-GB"/>
        </w:rPr>
      </w:pPr>
    </w:p>
    <w:p w14:paraId="66449990" w14:textId="77777777" w:rsidR="00045256" w:rsidRPr="00045256" w:rsidRDefault="00045256" w:rsidP="00045256">
      <w:pPr>
        <w:pStyle w:val="ListParagraph"/>
        <w:numPr>
          <w:ilvl w:val="0"/>
          <w:numId w:val="1"/>
        </w:numPr>
        <w:spacing w:after="100" w:afterAutospacing="1" w:line="315" w:lineRule="atLeast"/>
        <w:rPr>
          <w:rFonts w:ascii="Arial" w:hAnsi="Arial" w:cs="Arial"/>
          <w:sz w:val="21"/>
          <w:szCs w:val="21"/>
          <w:lang w:eastAsia="en-GB"/>
        </w:rPr>
      </w:pPr>
      <w:r w:rsidRPr="00045256">
        <w:rPr>
          <w:rFonts w:ascii="Arial" w:hAnsi="Arial" w:cs="Arial"/>
          <w:sz w:val="21"/>
          <w:szCs w:val="21"/>
          <w:lang w:eastAsia="en-GB"/>
        </w:rPr>
        <w:t>The temperature displayed on a digital thermometer that shows temperature with one decimal place is</w:t>
      </w:r>
    </w:p>
    <w:p w14:paraId="70C40818" w14:textId="77777777" w:rsidR="00045256" w:rsidRPr="00045256" w:rsidRDefault="00045256" w:rsidP="00045256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</w:p>
    <w:p w14:paraId="58B8DD00" w14:textId="2B77784E" w:rsidR="00045256" w:rsidRDefault="00045256">
      <w:r>
        <w:t>discrete</w:t>
      </w:r>
    </w:p>
    <w:sectPr w:rsidR="00045256" w:rsidSect="005073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66B01"/>
    <w:multiLevelType w:val="hybridMultilevel"/>
    <w:tmpl w:val="E9F4C3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5C"/>
    <w:rsid w:val="00045256"/>
    <w:rsid w:val="000C2BC3"/>
    <w:rsid w:val="00395F02"/>
    <w:rsid w:val="0050735C"/>
    <w:rsid w:val="00751EE2"/>
    <w:rsid w:val="00792298"/>
    <w:rsid w:val="007B0174"/>
    <w:rsid w:val="009273DC"/>
    <w:rsid w:val="00B048A9"/>
    <w:rsid w:val="00C55B54"/>
    <w:rsid w:val="00E84BEC"/>
    <w:rsid w:val="00FD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0DA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25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4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 Analysis Practice Quiz.docx</Template>
  <TotalTime>2</TotalTime>
  <Pages>1</Pages>
  <Words>62</Words>
  <Characters>356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nav.bharti@gmail.com</dc:creator>
  <cp:keywords/>
  <dc:description/>
  <cp:lastModifiedBy>Microsoft Office User</cp:lastModifiedBy>
  <cp:revision>1</cp:revision>
  <dcterms:created xsi:type="dcterms:W3CDTF">2020-01-29T17:29:00Z</dcterms:created>
  <dcterms:modified xsi:type="dcterms:W3CDTF">2020-06-03T04:07:00Z</dcterms:modified>
</cp:coreProperties>
</file>